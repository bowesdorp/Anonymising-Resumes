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E832" w14:textId="2CC06373" w:rsidR="00172AA0" w:rsidRDefault="00172AA0" w:rsidP="00A0259A">
      <w:pPr>
        <w:pStyle w:val="ContactInfo"/>
        <w:ind w:left="1440"/>
        <w:jc w:val="left"/>
        <w:rPr>
          <w:rFonts w:asciiTheme="majorHAnsi" w:eastAsia="Times New Roman" w:hAnsiTheme="majorHAnsi" w:cstheme="majorHAnsi"/>
          <w:color w:val="000000"/>
          <w:sz w:val="20"/>
        </w:rPr>
      </w:pPr>
      <w:r w:rsidRPr="00172AA0">
        <w:rPr>
          <w:rFonts w:asciiTheme="majorHAnsi" w:eastAsia="Times New Roman" w:hAnsiTheme="majorHAnsi" w:cstheme="majorHAnsi"/>
          <w:color w:val="000000"/>
          <w:sz w:val="20"/>
        </w:rPr>
        <w:t xml:space="preserve">77, avenue de </w:t>
      </w:r>
      <w:proofErr w:type="spellStart"/>
      <w:r w:rsidRPr="00172AA0">
        <w:rPr>
          <w:rFonts w:asciiTheme="majorHAnsi" w:eastAsia="Times New Roman" w:hAnsiTheme="majorHAnsi" w:cstheme="majorHAnsi"/>
          <w:color w:val="000000"/>
          <w:sz w:val="20"/>
        </w:rPr>
        <w:t>l'Amandier</w:t>
      </w:r>
      <w:proofErr w:type="spellEnd"/>
      <w:r w:rsidRPr="00172AA0">
        <w:rPr>
          <w:rFonts w:asciiTheme="majorHAnsi" w:eastAsia="Times New Roman" w:hAnsiTheme="majorHAnsi" w:cstheme="majorHAnsi"/>
          <w:color w:val="000000"/>
          <w:sz w:val="20"/>
        </w:rPr>
        <w:t>, 41000</w:t>
      </w:r>
      <w:r>
        <w:rPr>
          <w:rFonts w:asciiTheme="majorHAnsi" w:eastAsia="Times New Roman" w:hAnsiTheme="majorHAnsi" w:cstheme="majorHAnsi"/>
          <w:color w:val="000000"/>
          <w:sz w:val="20"/>
        </w:rPr>
        <w:t>, France</w:t>
      </w:r>
    </w:p>
    <w:p w14:paraId="4EF0BD34" w14:textId="518EB399" w:rsidR="00364433" w:rsidRPr="00091F76" w:rsidRDefault="00C50B33" w:rsidP="00A0259A">
      <w:pPr>
        <w:pStyle w:val="ContactInfo"/>
        <w:ind w:left="1440"/>
        <w:jc w:val="left"/>
        <w:rPr>
          <w:rFonts w:asciiTheme="majorHAnsi" w:hAnsiTheme="majorHAnsi" w:cstheme="majorHAnsi"/>
          <w:sz w:val="20"/>
        </w:rPr>
      </w:pPr>
      <w:sdt>
        <w:sdtPr>
          <w:rPr>
            <w:rFonts w:asciiTheme="majorHAnsi" w:eastAsia="Times New Roman" w:hAnsiTheme="majorHAnsi" w:cstheme="majorHAnsi"/>
            <w:color w:val="000000"/>
            <w:sz w:val="20"/>
          </w:rPr>
          <w:alias w:val="Category"/>
          <w:tag w:val=""/>
          <w:id w:val="1543715586"/>
          <w:placeholder>
            <w:docPart w:val="417E4E94D8A0450FB2DD80837D77BE4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72AA0">
            <w:rPr>
              <w:rFonts w:asciiTheme="majorHAnsi" w:eastAsia="Times New Roman" w:hAnsiTheme="majorHAnsi" w:cstheme="majorHAnsi"/>
              <w:color w:val="000000"/>
              <w:sz w:val="20"/>
            </w:rPr>
            <w:t>French</w:t>
          </w:r>
        </w:sdtContent>
      </w:sdt>
    </w:p>
    <w:p w14:paraId="04975B98" w14:textId="71038E1A" w:rsidR="00364433" w:rsidRPr="00091F76" w:rsidRDefault="00C50B33" w:rsidP="00A0259A">
      <w:pPr>
        <w:pStyle w:val="ContactInfo"/>
        <w:ind w:left="1440"/>
        <w:jc w:val="left"/>
        <w:rPr>
          <w:rFonts w:asciiTheme="majorHAnsi" w:hAnsiTheme="majorHAnsi" w:cstheme="majorHAnsi"/>
          <w:sz w:val="20"/>
        </w:rPr>
      </w:pPr>
      <w:sdt>
        <w:sdtPr>
          <w:rPr>
            <w:rFonts w:asciiTheme="majorHAnsi" w:eastAsia="Times New Roman" w:hAnsiTheme="majorHAnsi" w:cstheme="majorHAnsi"/>
            <w:color w:val="000000"/>
            <w:sz w:val="20"/>
          </w:rPr>
          <w:alias w:val="Telephone"/>
          <w:tag w:val="Telephone"/>
          <w:id w:val="599758962"/>
          <w:placeholder>
            <w:docPart w:val="70351A8451B743D091FA2064E6666C8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72AA0">
            <w:rPr>
              <w:rFonts w:asciiTheme="majorHAnsi" w:eastAsia="Times New Roman" w:hAnsiTheme="majorHAnsi" w:cstheme="majorHAnsi"/>
              <w:color w:val="000000"/>
              <w:sz w:val="20"/>
            </w:rPr>
            <w:t>9</w:t>
          </w:r>
          <w:r w:rsidR="00BB7915"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 xml:space="preserve"> August </w:t>
          </w:r>
          <w:r w:rsidR="00172AA0">
            <w:rPr>
              <w:rFonts w:asciiTheme="majorHAnsi" w:eastAsia="Times New Roman" w:hAnsiTheme="majorHAnsi" w:cstheme="majorHAnsi"/>
              <w:color w:val="000000"/>
              <w:sz w:val="20"/>
            </w:rPr>
            <w:t>1995</w:t>
          </w:r>
          <w:r w:rsidR="00BB7915"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 xml:space="preserve"> (Age: 2</w:t>
          </w:r>
          <w:r w:rsidR="00172AA0">
            <w:rPr>
              <w:rFonts w:asciiTheme="majorHAnsi" w:eastAsia="Times New Roman" w:hAnsiTheme="majorHAnsi" w:cstheme="majorHAnsi"/>
              <w:color w:val="000000"/>
              <w:sz w:val="20"/>
            </w:rPr>
            <w:t>5</w:t>
          </w:r>
          <w:r w:rsidR="00BB7915"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>)</w:t>
          </w:r>
        </w:sdtContent>
      </w:sdt>
    </w:p>
    <w:sdt>
      <w:sdtPr>
        <w:rPr>
          <w:rFonts w:asciiTheme="majorHAnsi" w:hAnsiTheme="majorHAnsi" w:cstheme="majorHAnsi"/>
          <w:color w:val="auto"/>
          <w:sz w:val="20"/>
        </w:rPr>
        <w:alias w:val="Website"/>
        <w:tag w:val="Website"/>
        <w:id w:val="48967594"/>
        <w:placeholder>
          <w:docPart w:val="2571DE10C8C044A5B954110C4482AE7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3DA198AE" w14:textId="20D3BB86" w:rsidR="00364433" w:rsidRPr="00091F76" w:rsidRDefault="00BB7915" w:rsidP="00A0259A">
          <w:pPr>
            <w:pStyle w:val="ContactInfo"/>
            <w:ind w:left="1440"/>
            <w:jc w:val="left"/>
            <w:rPr>
              <w:rFonts w:asciiTheme="majorHAnsi" w:hAnsiTheme="majorHAnsi" w:cstheme="majorHAnsi"/>
              <w:color w:val="auto"/>
              <w:sz w:val="20"/>
            </w:rPr>
          </w:pPr>
          <w:r w:rsidRPr="00091F76">
            <w:rPr>
              <w:rFonts w:asciiTheme="majorHAnsi" w:hAnsiTheme="majorHAnsi" w:cstheme="majorHAnsi"/>
              <w:color w:val="auto"/>
              <w:sz w:val="20"/>
            </w:rPr>
            <w:t>+65-919</w:t>
          </w:r>
          <w:r w:rsidR="00172AA0">
            <w:rPr>
              <w:rFonts w:asciiTheme="majorHAnsi" w:hAnsiTheme="majorHAnsi" w:cstheme="majorHAnsi"/>
              <w:color w:val="auto"/>
              <w:sz w:val="20"/>
            </w:rPr>
            <w:t>8643</w:t>
          </w:r>
          <w:r w:rsidRPr="00091F76">
            <w:rPr>
              <w:rFonts w:asciiTheme="majorHAnsi" w:hAnsiTheme="majorHAnsi" w:cstheme="majorHAnsi"/>
              <w:color w:val="auto"/>
              <w:sz w:val="20"/>
            </w:rPr>
            <w:t xml:space="preserve"> (mobile)</w:t>
          </w:r>
        </w:p>
      </w:sdtContent>
    </w:sdt>
    <w:sdt>
      <w:sdtPr>
        <w:rPr>
          <w:rFonts w:asciiTheme="majorHAnsi" w:eastAsia="Times New Roman" w:hAnsiTheme="majorHAnsi" w:cstheme="majorHAnsi"/>
          <w:color w:val="000000"/>
          <w:sz w:val="20"/>
        </w:rPr>
        <w:alias w:val="Email"/>
        <w:tag w:val=""/>
        <w:id w:val="1889536063"/>
        <w:placeholder>
          <w:docPart w:val="938301418026459DB17815E14216E9C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B6B2978" w14:textId="2DA97C10" w:rsidR="00364433" w:rsidRPr="00091F76" w:rsidRDefault="00172AA0" w:rsidP="00A0259A">
          <w:pPr>
            <w:pStyle w:val="ContactInfo"/>
            <w:ind w:left="1440"/>
            <w:jc w:val="left"/>
            <w:rPr>
              <w:rStyle w:val="Emphasis"/>
              <w:rFonts w:asciiTheme="majorHAnsi" w:hAnsiTheme="majorHAnsi" w:cstheme="majorHAnsi"/>
              <w:sz w:val="20"/>
            </w:rPr>
          </w:pPr>
          <w:r>
            <w:rPr>
              <w:rFonts w:asciiTheme="majorHAnsi" w:eastAsia="Times New Roman" w:hAnsiTheme="majorHAnsi" w:cstheme="majorHAnsi"/>
              <w:color w:val="000000"/>
              <w:sz w:val="20"/>
            </w:rPr>
            <w:t>l.dupperte</w:t>
          </w:r>
          <w:r w:rsidR="00BB7915"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>@hotmail.com</w:t>
          </w:r>
        </w:p>
      </w:sdtContent>
    </w:sdt>
    <w:p w14:paraId="5922CDC3" w14:textId="7B154B99" w:rsidR="00364433" w:rsidRPr="00A5481C" w:rsidRDefault="00172AA0">
      <w:pPr>
        <w:pStyle w:val="Name"/>
        <w:rPr>
          <w:rFonts w:cstheme="majorHAnsi"/>
        </w:rPr>
      </w:pPr>
      <w:r w:rsidRPr="00172AA0">
        <w:rPr>
          <w:rFonts w:cstheme="majorHAnsi"/>
        </w:rPr>
        <w:t>Langley Duperré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364433" w:rsidRPr="00A5481C" w14:paraId="7D7689B8" w14:textId="77777777">
        <w:tc>
          <w:tcPr>
            <w:tcW w:w="1778" w:type="dxa"/>
          </w:tcPr>
          <w:p w14:paraId="273CA4B5" w14:textId="77777777"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t>Objective</w:t>
            </w:r>
          </w:p>
        </w:tc>
        <w:tc>
          <w:tcPr>
            <w:tcW w:w="472" w:type="dxa"/>
          </w:tcPr>
          <w:p w14:paraId="5C8778B0" w14:textId="77777777"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14:paraId="542DD5F9" w14:textId="77777777" w:rsidR="00364433" w:rsidRPr="00D21D95" w:rsidRDefault="00A5481C" w:rsidP="00A5481C">
            <w:pPr>
              <w:pStyle w:val="ResumeText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Looking for a change in working environment and for commercial experience. Seeking a career that is challenging, rewarding and with lots of opportunities to grow within the firm.</w:t>
            </w:r>
          </w:p>
        </w:tc>
      </w:tr>
      <w:tr w:rsidR="00364433" w:rsidRPr="00A5481C" w14:paraId="72E3B6D5" w14:textId="77777777">
        <w:tc>
          <w:tcPr>
            <w:tcW w:w="1778" w:type="dxa"/>
          </w:tcPr>
          <w:p w14:paraId="478E56FF" w14:textId="77777777"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t>Skills &amp; Abilities</w:t>
            </w:r>
          </w:p>
        </w:tc>
        <w:tc>
          <w:tcPr>
            <w:tcW w:w="472" w:type="dxa"/>
          </w:tcPr>
          <w:p w14:paraId="3AAC57EB" w14:textId="77777777"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14:paraId="00B59FB4" w14:textId="77777777" w:rsidR="00364433" w:rsidRPr="00D21D95" w:rsidRDefault="00A5481C" w:rsidP="00250A2C">
            <w:pPr>
              <w:pStyle w:val="ResumeText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Possesses good written and </w:t>
            </w:r>
            <w:r w:rsidR="00250A2C" w:rsidRPr="00D21D95">
              <w:rPr>
                <w:rFonts w:asciiTheme="majorHAnsi" w:hAnsiTheme="majorHAnsi" w:cstheme="majorHAnsi"/>
              </w:rPr>
              <w:t>verbal communication skills, excellent interpersonal skill</w:t>
            </w:r>
            <w:r w:rsidR="002E6238" w:rsidRPr="00D21D95">
              <w:rPr>
                <w:rFonts w:asciiTheme="majorHAnsi" w:hAnsiTheme="majorHAnsi" w:cstheme="majorHAnsi"/>
              </w:rPr>
              <w:t>s</w:t>
            </w:r>
            <w:r w:rsidR="00250A2C" w:rsidRPr="00D21D95">
              <w:rPr>
                <w:rFonts w:asciiTheme="majorHAnsi" w:hAnsiTheme="majorHAnsi" w:cstheme="majorHAnsi"/>
              </w:rPr>
              <w:t xml:space="preserve"> and is</w:t>
            </w:r>
            <w:r w:rsidR="000131CF" w:rsidRPr="00D21D95">
              <w:rPr>
                <w:rFonts w:asciiTheme="majorHAnsi" w:hAnsiTheme="majorHAnsi" w:cstheme="majorHAnsi"/>
              </w:rPr>
              <w:t xml:space="preserve"> a good team player.</w:t>
            </w:r>
            <w:r w:rsidR="001C17B5" w:rsidRPr="00D21D95">
              <w:rPr>
                <w:rFonts w:asciiTheme="majorHAnsi" w:hAnsiTheme="majorHAnsi" w:cstheme="majorHAnsi"/>
              </w:rPr>
              <w:t xml:space="preserve"> </w:t>
            </w:r>
          </w:p>
          <w:p w14:paraId="52BC5AE3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14:paraId="1EF78D89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Software application skills:</w:t>
            </w:r>
          </w:p>
          <w:p w14:paraId="19FD8242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Microsoft Office </w:t>
            </w:r>
          </w:p>
          <w:p w14:paraId="2D7AEE60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14:paraId="6017AEE4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Language Proficiency:</w:t>
            </w:r>
          </w:p>
          <w:p w14:paraId="079D4EC0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English (Fluent)</w:t>
            </w:r>
          </w:p>
          <w:p w14:paraId="38E2E122" w14:textId="77777777"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Mandarin Chinese (Fluent)</w:t>
            </w:r>
          </w:p>
        </w:tc>
      </w:tr>
      <w:tr w:rsidR="00364433" w:rsidRPr="00A5481C" w14:paraId="28E0C495" w14:textId="77777777">
        <w:tc>
          <w:tcPr>
            <w:tcW w:w="1778" w:type="dxa"/>
          </w:tcPr>
          <w:p w14:paraId="24E9EF49" w14:textId="77777777"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t>Experience</w:t>
            </w:r>
          </w:p>
        </w:tc>
        <w:tc>
          <w:tcPr>
            <w:tcW w:w="472" w:type="dxa"/>
          </w:tcPr>
          <w:p w14:paraId="3D8D7832" w14:textId="77777777"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A3602CD6472A4EBCBE092046DAA2DE2D"/>
                  </w:placeholder>
                  <w15:color w:val="C0C0C0"/>
                  <w15:repeatingSectionItem/>
                </w:sdtPr>
                <w:sdtEndPr/>
                <w:sdtContent>
                  <w:p w14:paraId="7748E43C" w14:textId="77777777" w:rsidR="00364433" w:rsidRPr="00D21D95" w:rsidRDefault="005A5426" w:rsidP="005030FC">
                    <w:pPr>
                      <w:pStyle w:val="Heading2"/>
                      <w:spacing w:line="276" w:lineRule="auto"/>
                      <w:rPr>
                        <w:rFonts w:cstheme="majorHAnsi"/>
                      </w:rPr>
                    </w:pPr>
                    <w:r w:rsidRPr="00D21D95">
                      <w:rPr>
                        <w:rFonts w:cstheme="majorHAnsi"/>
                      </w:rPr>
                      <w:t>KPMG Services Pte. Ltd.</w:t>
                    </w:r>
                  </w:p>
                  <w:p w14:paraId="4268DC57" w14:textId="77777777" w:rsidR="005A5426" w:rsidRPr="00D21D95" w:rsidRDefault="005A5426" w:rsidP="005030FC">
                    <w:pPr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>Senior Audit Associate</w:t>
                    </w:r>
                  </w:p>
                  <w:p w14:paraId="4BD9C9E6" w14:textId="77777777" w:rsidR="003865FA" w:rsidRPr="00D21D95" w:rsidRDefault="005A5426" w:rsidP="005030FC">
                    <w:pPr>
                      <w:pStyle w:val="ResumeText"/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Sep 2015 </w:t>
                    </w:r>
                    <w:r w:rsidR="001C17B5" w:rsidRPr="00D21D95">
                      <w:rPr>
                        <w:rFonts w:asciiTheme="majorHAnsi" w:hAnsiTheme="majorHAnsi" w:cstheme="majorHAnsi"/>
                        <w:b/>
                      </w:rPr>
                      <w:t>–</w:t>
                    </w: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 Present</w:t>
                    </w:r>
                    <w:r w:rsidR="00967EBD" w:rsidRPr="00D21D95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r w:rsidR="005048F5" w:rsidRPr="00D21D95">
                      <w:rPr>
                        <w:rFonts w:asciiTheme="majorHAnsi" w:hAnsiTheme="majorHAnsi" w:cstheme="majorHAnsi"/>
                        <w:b/>
                      </w:rPr>
                      <w:t>(at least 1 month notice period required)</w:t>
                    </w:r>
                  </w:p>
                  <w:p w14:paraId="7D2363A7" w14:textId="77777777" w:rsidR="003865FA" w:rsidRPr="00D21D95" w:rsidRDefault="003865FA" w:rsidP="005030FC">
                    <w:pPr>
                      <w:pStyle w:val="ResumeText"/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</w:p>
                  <w:p w14:paraId="51B2FB79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Experienced in the audit of companies in the Food and Beverage, Investment Property and Consumer Sales industry.</w:t>
                    </w:r>
                    <w:r w:rsidRPr="00D21D95">
                      <w:rPr>
                        <w:rFonts w:asciiTheme="majorHAnsi" w:hAnsiTheme="majorHAnsi" w:cstheme="majorHAnsi"/>
                      </w:rPr>
                      <w:tab/>
                    </w:r>
                  </w:p>
                  <w:p w14:paraId="5A6629E5" w14:textId="77777777" w:rsidR="001C17B5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Performed audit on various listed and non-listed companies including the following segments:</w:t>
                    </w:r>
                  </w:p>
                  <w:p w14:paraId="1C622756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Audit of Consolidated accounts</w:t>
                    </w:r>
                  </w:p>
                  <w:p w14:paraId="7C8BCC5B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Set up of audit work papers for listed client taken over from previous auditors</w:t>
                    </w:r>
                  </w:p>
                  <w:p w14:paraId="1A2BAF27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In charge for audit of a diverse range of sectors including Food &amp; Beverage, Investment Property and Consumer Sales Industries.</w:t>
                    </w:r>
                  </w:p>
                  <w:p w14:paraId="18EB3AD2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Planned, guided and led team towards successful completion of engagements on time</w:t>
                    </w:r>
                  </w:p>
                  <w:p w14:paraId="133C40FD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Conducted risk assessment and designed audit procedures for key processes</w:t>
                    </w:r>
                  </w:p>
                  <w:p w14:paraId="0995F451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Developed communication skills which enabled resolving pertinent accounting issues and resolving issues with clients</w:t>
                    </w:r>
                  </w:p>
                  <w:p w14:paraId="58CA8910" w14:textId="77777777"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lastRenderedPageBreak/>
                      <w:t>- Through detailed analysis of client’s processes, helped client enhance the company's internal controls and improve operational efficiencies</w:t>
                    </w:r>
                  </w:p>
                  <w:p w14:paraId="6CF90925" w14:textId="77777777" w:rsidR="00364433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Identified significant accounting a</w:t>
                    </w:r>
                    <w:r w:rsidR="001C17B5" w:rsidRPr="00D21D95">
                      <w:rPr>
                        <w:rFonts w:asciiTheme="majorHAnsi" w:hAnsiTheme="majorHAnsi" w:cstheme="majorHAnsi"/>
                      </w:rPr>
                      <w:t>nd operational control issues</w:t>
                    </w:r>
                  </w:p>
                </w:sdtContent>
              </w:sdt>
            </w:sdtContent>
          </w:sdt>
        </w:tc>
      </w:tr>
      <w:tr w:rsidR="00364433" w:rsidRPr="00A5481C" w14:paraId="4824DB93" w14:textId="77777777">
        <w:tc>
          <w:tcPr>
            <w:tcW w:w="1778" w:type="dxa"/>
          </w:tcPr>
          <w:p w14:paraId="51E25095" w14:textId="77777777"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723A56C4" w14:textId="77777777" w:rsidR="00364433" w:rsidRPr="00D21D95" w:rsidRDefault="00364433" w:rsidP="005030FC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3602CD6472A4EBCBE092046DAA2DE2D"/>
                  </w:placeholder>
                  <w15:repeatingSectionItem/>
                </w:sdtPr>
                <w:sdtEndPr/>
                <w:sdtContent>
                  <w:p w14:paraId="431F99F5" w14:textId="77777777" w:rsidR="009404EC" w:rsidRPr="00D21D95" w:rsidRDefault="009404EC" w:rsidP="005030FC">
                    <w:pPr>
                      <w:pStyle w:val="Heading2"/>
                      <w:spacing w:line="276" w:lineRule="auto"/>
                      <w:rPr>
                        <w:rFonts w:cstheme="majorHAnsi"/>
                      </w:rPr>
                    </w:pPr>
                    <w:r w:rsidRPr="00D21D95">
                      <w:rPr>
                        <w:rFonts w:cstheme="majorHAnsi"/>
                      </w:rPr>
                      <w:t>Nanyang Technological University</w:t>
                    </w:r>
                  </w:p>
                  <w:p w14:paraId="2E62367A" w14:textId="77777777" w:rsidR="00364433" w:rsidRPr="00D21D95" w:rsidRDefault="009404EC" w:rsidP="005030FC">
                    <w:pPr>
                      <w:pStyle w:val="ResumeText"/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>Aug 2012 - May 2015</w:t>
                    </w:r>
                  </w:p>
                  <w:p w14:paraId="08D0C46F" w14:textId="77777777" w:rsidR="001066E6" w:rsidRPr="00D21D95" w:rsidRDefault="009404E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 xml:space="preserve">Bachelor of Accountancy (2nd Class </w:t>
                    </w:r>
                    <w:proofErr w:type="spellStart"/>
                    <w:r w:rsidRPr="00D21D95">
                      <w:rPr>
                        <w:rFonts w:asciiTheme="majorHAnsi" w:hAnsiTheme="majorHAnsi" w:cstheme="majorHAnsi"/>
                      </w:rPr>
                      <w:t>Honours</w:t>
                    </w:r>
                    <w:proofErr w:type="spellEnd"/>
                    <w:r w:rsidRPr="00D21D95">
                      <w:rPr>
                        <w:rFonts w:asciiTheme="majorHAnsi" w:hAnsiTheme="majorHAnsi" w:cstheme="majorHAnsi"/>
                      </w:rPr>
                      <w:t>)</w:t>
                    </w:r>
                  </w:p>
                  <w:p w14:paraId="4C0C8F32" w14:textId="77777777" w:rsidR="009404EC" w:rsidRPr="00D21D95" w:rsidRDefault="00C50B33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asciiTheme="majorHAnsi" w:eastAsiaTheme="minorEastAsia" w:hAnsiTheme="majorHAnsi" w:cstheme="majorHAnsi"/>
                    <w:b/>
                    <w:bCs/>
                    <w:caps/>
                  </w:rPr>
                  <w:id w:val="1404110718"/>
                  <w:placeholder>
                    <w:docPart w:val="A7B5F6C1FF3B438BA2DA3915104DC960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18DE45D6" w14:textId="77777777" w:rsidR="009404EC" w:rsidRPr="00D21D95" w:rsidRDefault="009404EC" w:rsidP="005030FC">
                    <w:pPr>
                      <w:pStyle w:val="ResumeText"/>
                      <w:spacing w:line="276" w:lineRule="auto"/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D21D95"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Victoria Junior College </w:t>
                    </w:r>
                  </w:p>
                  <w:p w14:paraId="2229DFF6" w14:textId="77777777" w:rsidR="001066E6" w:rsidRPr="00D21D95" w:rsidRDefault="009404E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Jan 2010 - Dec 2011 </w:t>
                    </w:r>
                  </w:p>
                  <w:p w14:paraId="3B81A334" w14:textId="77777777" w:rsidR="001062F6" w:rsidRPr="00D21D95" w:rsidRDefault="009404E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GCE 'A' Level Certificate</w:t>
                    </w:r>
                  </w:p>
                  <w:p w14:paraId="775EDCA0" w14:textId="77777777" w:rsidR="001066E6" w:rsidRPr="00D21D95" w:rsidRDefault="00C50B33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asciiTheme="majorHAnsi" w:eastAsiaTheme="minorEastAsia" w:hAnsiTheme="majorHAnsi" w:cstheme="majorHAnsi"/>
                    <w:b/>
                    <w:bCs/>
                    <w:caps/>
                  </w:rPr>
                  <w:id w:val="796034167"/>
                  <w:placeholder>
                    <w:docPart w:val="F570DAF9EE9B4726BE0DD40F628E874C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0D42E50F" w14:textId="77777777" w:rsidR="001066E6" w:rsidRPr="00D21D95" w:rsidRDefault="001066E6" w:rsidP="005030FC">
                    <w:pPr>
                      <w:spacing w:line="276" w:lineRule="auto"/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D21D95"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Tanjong Katong Girls' School </w:t>
                    </w:r>
                  </w:p>
                  <w:p w14:paraId="5A5A1889" w14:textId="77777777" w:rsidR="001066E6" w:rsidRPr="00D21D95" w:rsidRDefault="001066E6" w:rsidP="005030FC">
                    <w:pPr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Jan 2006 - Dec 2009 </w:t>
                    </w:r>
                  </w:p>
                  <w:p w14:paraId="4D6C206D" w14:textId="77777777" w:rsidR="00364433" w:rsidRPr="00D21D95" w:rsidRDefault="001066E6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GCE 'O’ Level Certificate</w:t>
                    </w:r>
                  </w:p>
                </w:sdtContent>
              </w:sdt>
            </w:sdtContent>
          </w:sdt>
        </w:tc>
      </w:tr>
      <w:tr w:rsidR="00364433" w:rsidRPr="00A5481C" w14:paraId="3088BB6B" w14:textId="77777777">
        <w:tc>
          <w:tcPr>
            <w:tcW w:w="1778" w:type="dxa"/>
          </w:tcPr>
          <w:p w14:paraId="49087869" w14:textId="77777777" w:rsidR="00364433" w:rsidRPr="00A5481C" w:rsidRDefault="001062F6">
            <w:pPr>
              <w:pStyle w:val="Heading1"/>
              <w:rPr>
                <w:rFonts w:cstheme="majorHAnsi"/>
              </w:rPr>
            </w:pPr>
            <w:r>
              <w:rPr>
                <w:rFonts w:cstheme="majorHAnsi"/>
              </w:rPr>
              <w:t>Co-curricular activities</w:t>
            </w:r>
          </w:p>
        </w:tc>
        <w:tc>
          <w:tcPr>
            <w:tcW w:w="472" w:type="dxa"/>
          </w:tcPr>
          <w:p w14:paraId="65001E19" w14:textId="77777777"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14:paraId="508F89A3" w14:textId="77777777" w:rsidR="00364433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Cheerleading</w:t>
            </w:r>
          </w:p>
          <w:p w14:paraId="2DA002EA" w14:textId="77777777" w:rsidR="00695BD4" w:rsidRPr="00D21D95" w:rsidRDefault="00695BD4" w:rsidP="00695BD4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Sep 2012 - Feb 2015</w:t>
            </w:r>
          </w:p>
          <w:p w14:paraId="6E9C9688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teamwork, resilience and sportsmanship. </w:t>
            </w:r>
          </w:p>
          <w:p w14:paraId="0847E335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Hall of Residence 9 (2013 - 2014) and Hall of Residence 11 (2015) in the annual Inter-Hall Cheerleading Competitions.</w:t>
            </w:r>
          </w:p>
          <w:p w14:paraId="48E42F36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</w:p>
          <w:p w14:paraId="74F404FA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Chinese Orchestra</w:t>
            </w:r>
          </w:p>
          <w:p w14:paraId="506FED45" w14:textId="77777777" w:rsidR="00695BD4" w:rsidRPr="00D21D95" w:rsidRDefault="00695BD4" w:rsidP="00695BD4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Jan 2010 - Dec 2011</w:t>
            </w:r>
          </w:p>
          <w:p w14:paraId="70EE530B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 and perseverance. </w:t>
            </w:r>
          </w:p>
          <w:p w14:paraId="01F4CB2E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Victoria Junior College and attained a Silver award in the 2011 Singapore Youth Festival for Chinese Orchestra.</w:t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</w:p>
          <w:p w14:paraId="272352B1" w14:textId="77777777" w:rsidR="00130A62" w:rsidRPr="00D21D95" w:rsidRDefault="00130A62" w:rsidP="00993724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Guzheng Ensemble</w:t>
            </w:r>
          </w:p>
          <w:p w14:paraId="112825E0" w14:textId="77777777" w:rsidR="00B43D8F" w:rsidRPr="00D21D95" w:rsidRDefault="00695BD4" w:rsidP="00B43D8F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Jan 2010 - Dec 2011</w:t>
            </w:r>
          </w:p>
          <w:p w14:paraId="4C41B720" w14:textId="77777777"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 and perseverance. </w:t>
            </w:r>
          </w:p>
          <w:p w14:paraId="101B1BAC" w14:textId="77777777" w:rsidR="00C569BE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Victoria Junior College and attained a Gold award in the 2011 Singapore Youth Festival for Guzheng ensemble.</w:t>
            </w:r>
            <w:r w:rsidRPr="00D21D95">
              <w:rPr>
                <w:rFonts w:asciiTheme="majorHAnsi" w:hAnsiTheme="majorHAnsi" w:cstheme="majorHAnsi"/>
              </w:rPr>
              <w:tab/>
            </w:r>
          </w:p>
          <w:p w14:paraId="7B014F2D" w14:textId="77777777" w:rsidR="00C569BE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</w:p>
          <w:p w14:paraId="7C476C4D" w14:textId="77777777" w:rsidR="005A2CC8" w:rsidRPr="00D21D95" w:rsidRDefault="005A2CC8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14:paraId="5B12C905" w14:textId="77777777" w:rsidR="005A2CC8" w:rsidRPr="00D21D95" w:rsidRDefault="005A2CC8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14:paraId="7AB6B92D" w14:textId="77777777" w:rsidR="005A2CC8" w:rsidRPr="00D21D95" w:rsidRDefault="005A2CC8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14:paraId="4EEAF6EC" w14:textId="77777777" w:rsidR="00C569BE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lastRenderedPageBreak/>
              <w:t>Netball</w:t>
            </w:r>
          </w:p>
          <w:p w14:paraId="270F9414" w14:textId="77777777" w:rsidR="00C569BE" w:rsidRPr="00D21D95" w:rsidRDefault="00C569BE" w:rsidP="00C569BE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Jan 2006 - Dec 2009</w:t>
            </w:r>
          </w:p>
          <w:p w14:paraId="1BB07CAA" w14:textId="77777777" w:rsidR="00C569BE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 and excellent sportsmanship. </w:t>
            </w:r>
          </w:p>
          <w:p w14:paraId="5CAB3E7A" w14:textId="77777777" w:rsidR="00695BD4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Represented Tanjong </w:t>
            </w:r>
            <w:proofErr w:type="spellStart"/>
            <w:r w:rsidRPr="00D21D95">
              <w:rPr>
                <w:rFonts w:asciiTheme="majorHAnsi" w:hAnsiTheme="majorHAnsi" w:cstheme="majorHAnsi"/>
              </w:rPr>
              <w:t>Katong</w:t>
            </w:r>
            <w:proofErr w:type="spellEnd"/>
            <w:r w:rsidRPr="00D21D95">
              <w:rPr>
                <w:rFonts w:asciiTheme="majorHAnsi" w:hAnsiTheme="majorHAnsi" w:cstheme="majorHAnsi"/>
              </w:rPr>
              <w:t xml:space="preserve"> Girls’ School’s netball team.</w:t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</w:p>
        </w:tc>
      </w:tr>
      <w:tr w:rsidR="00364433" w:rsidRPr="00A5481C" w14:paraId="01473903" w14:textId="77777777">
        <w:tc>
          <w:tcPr>
            <w:tcW w:w="1778" w:type="dxa"/>
          </w:tcPr>
          <w:p w14:paraId="088ABD55" w14:textId="77777777" w:rsidR="00364433" w:rsidRPr="00A5481C" w:rsidRDefault="00CA7329">
            <w:pPr>
              <w:pStyle w:val="Heading1"/>
              <w:rPr>
                <w:rFonts w:cstheme="majorHAnsi"/>
              </w:rPr>
            </w:pPr>
            <w:r>
              <w:rPr>
                <w:rFonts w:cstheme="majorHAnsi"/>
              </w:rPr>
              <w:lastRenderedPageBreak/>
              <w:t>Interests</w:t>
            </w:r>
          </w:p>
        </w:tc>
        <w:tc>
          <w:tcPr>
            <w:tcW w:w="472" w:type="dxa"/>
          </w:tcPr>
          <w:p w14:paraId="4D8E27F7" w14:textId="77777777" w:rsidR="00364433" w:rsidRPr="00A5481C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14:paraId="61A01083" w14:textId="77777777" w:rsidR="00364433" w:rsidRDefault="00CA7329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Baking</w:t>
            </w:r>
          </w:p>
          <w:p w14:paraId="54A64D00" w14:textId="77777777" w:rsidR="00CA7329" w:rsidRDefault="00CA7329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Travelling</w:t>
            </w:r>
          </w:p>
          <w:p w14:paraId="0AE4E9EC" w14:textId="77777777" w:rsidR="009A7DC0" w:rsidRDefault="009A7DC0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Learning new sports</w:t>
            </w:r>
          </w:p>
          <w:p w14:paraId="0AEEABF3" w14:textId="77777777" w:rsidR="00CA7329" w:rsidRPr="00A5481C" w:rsidRDefault="00CA7329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Playing the Guzheng</w:t>
            </w:r>
          </w:p>
        </w:tc>
      </w:tr>
      <w:tr w:rsidR="00364433" w:rsidRPr="00A5481C" w14:paraId="1BDDBB01" w14:textId="77777777">
        <w:tc>
          <w:tcPr>
            <w:tcW w:w="1778" w:type="dxa"/>
          </w:tcPr>
          <w:p w14:paraId="2462D041" w14:textId="77777777" w:rsidR="00364433" w:rsidRPr="00A5481C" w:rsidRDefault="00364433">
            <w:pPr>
              <w:pStyle w:val="Heading1"/>
              <w:rPr>
                <w:rFonts w:cstheme="majorHAnsi"/>
              </w:rPr>
            </w:pPr>
          </w:p>
        </w:tc>
        <w:tc>
          <w:tcPr>
            <w:tcW w:w="472" w:type="dxa"/>
          </w:tcPr>
          <w:p w14:paraId="7DDC0EE0" w14:textId="77777777" w:rsidR="00364433" w:rsidRPr="00A5481C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14:paraId="7E3394BB" w14:textId="77777777" w:rsidR="00364433" w:rsidRPr="00A5481C" w:rsidRDefault="00364433">
            <w:pPr>
              <w:rPr>
                <w:rFonts w:asciiTheme="majorHAnsi" w:hAnsiTheme="majorHAnsi" w:cstheme="majorHAnsi"/>
              </w:rPr>
            </w:pPr>
          </w:p>
        </w:tc>
      </w:tr>
    </w:tbl>
    <w:p w14:paraId="245BCC96" w14:textId="77777777" w:rsidR="00364433" w:rsidRPr="00A5481C" w:rsidRDefault="00364433">
      <w:pPr>
        <w:rPr>
          <w:rFonts w:asciiTheme="majorHAnsi" w:hAnsiTheme="majorHAnsi" w:cstheme="majorHAnsi"/>
        </w:rPr>
      </w:pPr>
    </w:p>
    <w:sectPr w:rsidR="00364433" w:rsidRPr="00A5481C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9844F" w14:textId="77777777" w:rsidR="00C50B33" w:rsidRDefault="00C50B33">
      <w:pPr>
        <w:spacing w:before="0" w:after="0" w:line="240" w:lineRule="auto"/>
      </w:pPr>
      <w:r>
        <w:separator/>
      </w:r>
    </w:p>
  </w:endnote>
  <w:endnote w:type="continuationSeparator" w:id="0">
    <w:p w14:paraId="18BEB992" w14:textId="77777777" w:rsidR="00C50B33" w:rsidRDefault="00C50B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6D64" w14:textId="77777777" w:rsidR="00C50B33" w:rsidRDefault="00C50B33">
      <w:pPr>
        <w:spacing w:before="0" w:after="0" w:line="240" w:lineRule="auto"/>
      </w:pPr>
      <w:r>
        <w:separator/>
      </w:r>
    </w:p>
  </w:footnote>
  <w:footnote w:type="continuationSeparator" w:id="0">
    <w:p w14:paraId="63029330" w14:textId="77777777" w:rsidR="00C50B33" w:rsidRDefault="00C50B3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6F2"/>
    <w:rsid w:val="000131CF"/>
    <w:rsid w:val="00091F76"/>
    <w:rsid w:val="001062F6"/>
    <w:rsid w:val="001066E6"/>
    <w:rsid w:val="00130A62"/>
    <w:rsid w:val="001520F0"/>
    <w:rsid w:val="00172AA0"/>
    <w:rsid w:val="001C17B5"/>
    <w:rsid w:val="00250A2C"/>
    <w:rsid w:val="002E4FA1"/>
    <w:rsid w:val="002E6238"/>
    <w:rsid w:val="003107DB"/>
    <w:rsid w:val="003145FF"/>
    <w:rsid w:val="00315FD4"/>
    <w:rsid w:val="00364433"/>
    <w:rsid w:val="003865FA"/>
    <w:rsid w:val="003B47E3"/>
    <w:rsid w:val="004D569B"/>
    <w:rsid w:val="005030FC"/>
    <w:rsid w:val="005048F5"/>
    <w:rsid w:val="00545AE3"/>
    <w:rsid w:val="005A2CC8"/>
    <w:rsid w:val="005A5426"/>
    <w:rsid w:val="00691676"/>
    <w:rsid w:val="00695BD4"/>
    <w:rsid w:val="006E2F09"/>
    <w:rsid w:val="007F2ECC"/>
    <w:rsid w:val="008474F6"/>
    <w:rsid w:val="00884B70"/>
    <w:rsid w:val="009404EC"/>
    <w:rsid w:val="00967EBD"/>
    <w:rsid w:val="00993724"/>
    <w:rsid w:val="009A7DC0"/>
    <w:rsid w:val="00A0259A"/>
    <w:rsid w:val="00A5481C"/>
    <w:rsid w:val="00A673CB"/>
    <w:rsid w:val="00AD58C0"/>
    <w:rsid w:val="00B43D8F"/>
    <w:rsid w:val="00BB7915"/>
    <w:rsid w:val="00C50B33"/>
    <w:rsid w:val="00C569BE"/>
    <w:rsid w:val="00CA7329"/>
    <w:rsid w:val="00CD6380"/>
    <w:rsid w:val="00D12256"/>
    <w:rsid w:val="00D21D95"/>
    <w:rsid w:val="00E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3020"/>
  <w15:chartTrackingRefBased/>
  <w15:docId w15:val="{1A3D8A84-A65E-4888-AAFD-6DE8BF6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7E4E94D8A0450FB2DD80837D77B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B5C5-EF96-4097-B9B2-AD04C83E369C}"/>
      </w:docPartPr>
      <w:docPartBody>
        <w:p w:rsidR="002007D1" w:rsidRDefault="002007D1">
          <w:pPr>
            <w:pStyle w:val="417E4E94D8A0450FB2DD80837D77BE41"/>
          </w:pPr>
          <w:r>
            <w:t>[City, ST ZIP Code]</w:t>
          </w:r>
        </w:p>
      </w:docPartBody>
    </w:docPart>
    <w:docPart>
      <w:docPartPr>
        <w:name w:val="70351A8451B743D091FA2064E666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89E3D-B7E6-4C25-B878-FD95B2B66E5A}"/>
      </w:docPartPr>
      <w:docPartBody>
        <w:p w:rsidR="002007D1" w:rsidRDefault="002007D1">
          <w:pPr>
            <w:pStyle w:val="70351A8451B743D091FA2064E6666C81"/>
          </w:pPr>
          <w:r>
            <w:t>[Telephone]</w:t>
          </w:r>
        </w:p>
      </w:docPartBody>
    </w:docPart>
    <w:docPart>
      <w:docPartPr>
        <w:name w:val="2571DE10C8C044A5B954110C4482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415C-867D-4EDF-A647-64270F870EEE}"/>
      </w:docPartPr>
      <w:docPartBody>
        <w:p w:rsidR="002007D1" w:rsidRDefault="002007D1">
          <w:pPr>
            <w:pStyle w:val="2571DE10C8C044A5B954110C4482AE7F"/>
          </w:pPr>
          <w:r>
            <w:t>[Website]</w:t>
          </w:r>
        </w:p>
      </w:docPartBody>
    </w:docPart>
    <w:docPart>
      <w:docPartPr>
        <w:name w:val="938301418026459DB17815E14216E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C2FBC-1FE2-4A52-A156-407ACFF2E131}"/>
      </w:docPartPr>
      <w:docPartBody>
        <w:p w:rsidR="002007D1" w:rsidRDefault="002007D1">
          <w:pPr>
            <w:pStyle w:val="938301418026459DB17815E14216E9C9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A3602CD6472A4EBCBE092046DAA2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77F9A-C0DD-42A0-B25D-542C0FCC5D79}"/>
      </w:docPartPr>
      <w:docPartBody>
        <w:p w:rsidR="002007D1" w:rsidRDefault="002007D1">
          <w:pPr>
            <w:pStyle w:val="A3602CD6472A4EBCBE092046DAA2DE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B5F6C1FF3B438BA2DA3915104DC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72615-239E-40F9-97BA-79B18B2706BC}"/>
      </w:docPartPr>
      <w:docPartBody>
        <w:p w:rsidR="00494E7D" w:rsidRDefault="002007D1" w:rsidP="002007D1">
          <w:pPr>
            <w:pStyle w:val="A7B5F6C1FF3B438BA2DA3915104DC9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70DAF9EE9B4726BE0DD40F628E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B0D9-5AFA-4D06-8B49-5184237E46D1}"/>
      </w:docPartPr>
      <w:docPartBody>
        <w:p w:rsidR="00494E7D" w:rsidRDefault="002007D1" w:rsidP="002007D1">
          <w:pPr>
            <w:pStyle w:val="F570DAF9EE9B4726BE0DD40F628E87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D1"/>
    <w:rsid w:val="002007D1"/>
    <w:rsid w:val="00494E7D"/>
    <w:rsid w:val="00E1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BE08E9E7DC49B0B29F95F5BEAC734C">
    <w:name w:val="6CBE08E9E7DC49B0B29F95F5BEAC734C"/>
  </w:style>
  <w:style w:type="paragraph" w:customStyle="1" w:styleId="417E4E94D8A0450FB2DD80837D77BE41">
    <w:name w:val="417E4E94D8A0450FB2DD80837D77BE41"/>
  </w:style>
  <w:style w:type="paragraph" w:customStyle="1" w:styleId="70351A8451B743D091FA2064E6666C81">
    <w:name w:val="70351A8451B743D091FA2064E6666C81"/>
  </w:style>
  <w:style w:type="paragraph" w:customStyle="1" w:styleId="2571DE10C8C044A5B954110C4482AE7F">
    <w:name w:val="2571DE10C8C044A5B954110C4482AE7F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938301418026459DB17815E14216E9C9">
    <w:name w:val="938301418026459DB17815E14216E9C9"/>
  </w:style>
  <w:style w:type="paragraph" w:customStyle="1" w:styleId="40B845B4E5194F64A4B69941DB98FB25">
    <w:name w:val="40B845B4E5194F64A4B69941DB98FB25"/>
  </w:style>
  <w:style w:type="character" w:styleId="PlaceholderText">
    <w:name w:val="Placeholder Text"/>
    <w:basedOn w:val="DefaultParagraphFont"/>
    <w:uiPriority w:val="99"/>
    <w:semiHidden/>
    <w:rsid w:val="002007D1"/>
    <w:rPr>
      <w:color w:val="808080"/>
    </w:rPr>
  </w:style>
  <w:style w:type="paragraph" w:customStyle="1" w:styleId="A3602CD6472A4EBCBE092046DAA2DE2D">
    <w:name w:val="A3602CD6472A4EBCBE092046DAA2DE2D"/>
  </w:style>
  <w:style w:type="paragraph" w:customStyle="1" w:styleId="A7B5F6C1FF3B438BA2DA3915104DC960">
    <w:name w:val="A7B5F6C1FF3B438BA2DA3915104DC960"/>
    <w:rsid w:val="002007D1"/>
  </w:style>
  <w:style w:type="paragraph" w:customStyle="1" w:styleId="F570DAF9EE9B4726BE0DD40F628E874C">
    <w:name w:val="F570DAF9EE9B4726BE0DD40F628E874C"/>
    <w:rsid w:val="00200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 Tanah Merah Kechil Road #12-03, Singapore 466665</CompanyAddress>
  <CompanyPhone>9 August 1995 (Age: 25)</CompanyPhone>
  <CompanyFax/>
  <CompanyEmail>l.dupperte@hotmail.com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2CD99-C505-4B9D-982A-0AB94ACB71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Office\Templates\1033\TimelessResume.dotx</Template>
  <TotalTime>53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 YIN SEIN, Steffi </dc:creator>
  <cp:keywords>+65-9198643 (mobile)</cp:keywords>
  <cp:lastModifiedBy>Bo Wesdorp</cp:lastModifiedBy>
  <cp:revision>44</cp:revision>
  <dcterms:created xsi:type="dcterms:W3CDTF">2017-07-12T01:19:00Z</dcterms:created>
  <dcterms:modified xsi:type="dcterms:W3CDTF">2021-04-01T09:45:00Z</dcterms:modified>
  <cp:category>French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